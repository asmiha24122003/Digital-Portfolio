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D8C6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D777706" wp14:editId="035AE237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B42AA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4CF20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6D777706" id="Group 1" o:spid="_x0000_s1026" alt="&quot;&quot;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54DB42AA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69D4CF20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1E460429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36670856" w14:textId="3C47CDF5" w:rsidR="00CA1F0E" w:rsidRDefault="00CE6DF6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9B4FE3B" wp14:editId="20162F7A">
                  <wp:extent cx="2482850" cy="3310255"/>
                  <wp:effectExtent l="0" t="0" r="0" b="4445"/>
                  <wp:docPr id="9528183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818313" name="Picture 9528183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29B78E01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01CF9023" w14:textId="6A6C4AA0" w:rsidR="00CA1F0E" w:rsidRPr="00CA1F0E" w:rsidRDefault="008B5743" w:rsidP="00CA1F0E">
            <w:pPr>
              <w:pStyle w:val="Address"/>
            </w:pPr>
            <w:r>
              <w:t>Nelson</w:t>
            </w:r>
          </w:p>
          <w:p w14:paraId="12D9450A" w14:textId="280C54DB" w:rsidR="00CA1F0E" w:rsidRPr="00CA1F0E" w:rsidRDefault="008B5743" w:rsidP="00CA1F0E">
            <w:pPr>
              <w:pStyle w:val="Address"/>
            </w:pPr>
            <w:r>
              <w:t>Software Engineer</w:t>
            </w:r>
          </w:p>
          <w:p w14:paraId="343A5E90" w14:textId="0EF86451" w:rsidR="00CA1F0E" w:rsidRPr="00CA1F0E" w:rsidRDefault="008B5743" w:rsidP="00CA1F0E">
            <w:pPr>
              <w:pStyle w:val="Address"/>
            </w:pPr>
            <w:r>
              <w:t>Nutanix</w:t>
            </w:r>
          </w:p>
          <w:p w14:paraId="3E4A8132" w14:textId="65739CC6" w:rsidR="00CA1F0E" w:rsidRPr="00CA1F0E" w:rsidRDefault="008B5743" w:rsidP="00CA1F0E">
            <w:pPr>
              <w:pStyle w:val="Address"/>
            </w:pPr>
            <w:proofErr w:type="spellStart"/>
            <w:r>
              <w:t>Mannivilai</w:t>
            </w:r>
            <w:proofErr w:type="spellEnd"/>
            <w:r>
              <w:t xml:space="preserve">, </w:t>
            </w:r>
            <w:proofErr w:type="spellStart"/>
            <w:r>
              <w:t>Vazthoor</w:t>
            </w:r>
            <w:proofErr w:type="spellEnd"/>
            <w:r>
              <w:t>,</w:t>
            </w:r>
          </w:p>
          <w:p w14:paraId="4B4B2E8F" w14:textId="4BA0F8CF" w:rsidR="00CA1F0E" w:rsidRDefault="008B5743" w:rsidP="00CA1F0E">
            <w:pPr>
              <w:pStyle w:val="Address"/>
            </w:pPr>
            <w:r>
              <w:t>North Thagapattnam,629173.</w:t>
            </w:r>
          </w:p>
        </w:tc>
      </w:tr>
      <w:tr w:rsidR="00CA1F0E" w14:paraId="0D7C049C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7F1A550F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303E1B2F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2A50EB1C" w14:textId="6EF5F0A3" w:rsidR="00CA1F0E" w:rsidRPr="00754791" w:rsidRDefault="00754791" w:rsidP="00CA1F0E">
            <w:pPr>
              <w:rPr>
                <w:sz w:val="52"/>
                <w:szCs w:val="52"/>
              </w:rPr>
            </w:pPr>
            <w:r w:rsidRPr="00754791">
              <w:rPr>
                <w:sz w:val="52"/>
                <w:szCs w:val="52"/>
              </w:rPr>
              <w:t>SKILL DEVELOPER</w:t>
            </w:r>
          </w:p>
          <w:p w14:paraId="7D586BD5" w14:textId="40B58C1F" w:rsidR="00CA1F0E" w:rsidRPr="00754791" w:rsidRDefault="00754791" w:rsidP="00CA1F0E">
            <w:pPr>
              <w:rPr>
                <w:sz w:val="28"/>
                <w:szCs w:val="28"/>
              </w:rPr>
            </w:pPr>
            <w:r w:rsidRPr="00754791">
              <w:rPr>
                <w:sz w:val="28"/>
                <w:szCs w:val="28"/>
              </w:rPr>
              <w:t>*Machine Learning</w:t>
            </w:r>
          </w:p>
          <w:p w14:paraId="0FCD6718" w14:textId="512463A8" w:rsidR="00754791" w:rsidRPr="00754791" w:rsidRDefault="00754791" w:rsidP="00CA1F0E">
            <w:pPr>
              <w:rPr>
                <w:sz w:val="28"/>
                <w:szCs w:val="28"/>
              </w:rPr>
            </w:pPr>
            <w:r w:rsidRPr="00754791">
              <w:rPr>
                <w:sz w:val="28"/>
                <w:szCs w:val="28"/>
              </w:rPr>
              <w:t>*Deep Learning</w:t>
            </w:r>
          </w:p>
          <w:p w14:paraId="7C10001D" w14:textId="020E318B" w:rsidR="00754791" w:rsidRPr="00754791" w:rsidRDefault="00754791" w:rsidP="00CA1F0E">
            <w:pPr>
              <w:rPr>
                <w:sz w:val="28"/>
                <w:szCs w:val="28"/>
              </w:rPr>
            </w:pPr>
            <w:r w:rsidRPr="00754791">
              <w:rPr>
                <w:sz w:val="28"/>
                <w:szCs w:val="28"/>
              </w:rPr>
              <w:t>*Programming</w:t>
            </w:r>
          </w:p>
          <w:p w14:paraId="758F43CF" w14:textId="450789B8" w:rsidR="00754791" w:rsidRPr="00754791" w:rsidRDefault="00754791" w:rsidP="00CA1F0E">
            <w:pPr>
              <w:rPr>
                <w:sz w:val="28"/>
                <w:szCs w:val="28"/>
              </w:rPr>
            </w:pPr>
            <w:r w:rsidRPr="00754791">
              <w:rPr>
                <w:sz w:val="28"/>
                <w:szCs w:val="28"/>
              </w:rPr>
              <w:t>*Typing</w:t>
            </w:r>
          </w:p>
          <w:p w14:paraId="69A18C18" w14:textId="77777777" w:rsidR="00CA1F0E" w:rsidRDefault="00CA1F0E" w:rsidP="00CA1F0E"/>
          <w:p w14:paraId="75886AF4" w14:textId="3143EE50" w:rsidR="00CA1F0E" w:rsidRPr="00754791" w:rsidRDefault="00754791" w:rsidP="00754791">
            <w:pPr>
              <w:ind w:left="720" w:hanging="720"/>
              <w:rPr>
                <w:sz w:val="96"/>
                <w:szCs w:val="96"/>
              </w:rPr>
            </w:pPr>
            <w:r w:rsidRPr="00754791">
              <w:rPr>
                <w:sz w:val="96"/>
                <w:szCs w:val="96"/>
              </w:rPr>
              <w:t>Thank You</w:t>
            </w:r>
          </w:p>
        </w:tc>
      </w:tr>
      <w:tr w:rsidR="00CA1F0E" w14:paraId="689E15FD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69C992C9" w14:textId="24F00F13" w:rsidR="00CA1F0E" w:rsidRDefault="00CE6DF6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ASMIHA D</w:t>
            </w:r>
          </w:p>
          <w:p w14:paraId="7511191C" w14:textId="6845AE80" w:rsidR="00CA1F0E" w:rsidRPr="00CA1F0E" w:rsidRDefault="008B5743" w:rsidP="00CA1F0E">
            <w:pPr>
              <w:pStyle w:val="Subtitle"/>
            </w:pPr>
            <w:r>
              <w:rPr>
                <w:spacing w:val="0"/>
                <w:w w:val="100"/>
              </w:rPr>
              <w:t>Software Engineer</w:t>
            </w:r>
          </w:p>
        </w:tc>
        <w:tc>
          <w:tcPr>
            <w:tcW w:w="450" w:type="dxa"/>
            <w:vMerge/>
          </w:tcPr>
          <w:p w14:paraId="2BFD3D2F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2D211136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3EA7B39D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0AD80FB687F442A1962309BB291D981B"/>
              </w:placeholder>
              <w:temporary/>
              <w:showingPlcHdr/>
              <w15:appearance w15:val="hidden"/>
            </w:sdtPr>
            <w:sdtContent>
              <w:p w14:paraId="13BE6ECB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585761258924896B24372C03D3ADA6A"/>
              </w:placeholder>
              <w:temporary/>
              <w:showingPlcHdr/>
              <w15:appearance w15:val="hidden"/>
            </w:sdtPr>
            <w:sdtContent>
              <w:p w14:paraId="0BAD1A18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FE373B2" w14:textId="00609054" w:rsidR="00CA1F0E" w:rsidRDefault="00CE6DF6" w:rsidP="00754791">
            <w:pPr>
              <w:pStyle w:val="ContactDetails"/>
            </w:pPr>
            <w:r>
              <w:t>8754636494</w:t>
            </w:r>
          </w:p>
          <w:sdt>
            <w:sdtPr>
              <w:id w:val="-240260293"/>
              <w:placeholder>
                <w:docPart w:val="A6960786E4074179AAF4CCC254CEDBE4"/>
              </w:placeholder>
              <w:temporary/>
              <w:showingPlcHdr/>
              <w15:appearance w15:val="hidden"/>
            </w:sdtPr>
            <w:sdtContent>
              <w:p w14:paraId="23DA34DB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052A6A16" w14:textId="701B3995" w:rsidR="00CA1F0E" w:rsidRPr="00A751B0" w:rsidRDefault="00CE6DF6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dasmihaasmiha</w:t>
            </w:r>
            <w:r w:rsidR="008B5743">
              <w:rPr>
                <w:rStyle w:val="Hyperlink"/>
              </w:rPr>
              <w:t>@gmail.com</w:t>
            </w:r>
          </w:p>
        </w:tc>
        <w:tc>
          <w:tcPr>
            <w:tcW w:w="450" w:type="dxa"/>
            <w:vMerge/>
          </w:tcPr>
          <w:p w14:paraId="47348E21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463D7469" w14:textId="77777777" w:rsidR="00CA1F0E" w:rsidRDefault="00CA1F0E" w:rsidP="00CA1F0E">
            <w:pPr>
              <w:pStyle w:val="Heading1"/>
            </w:pPr>
          </w:p>
        </w:tc>
      </w:tr>
    </w:tbl>
    <w:p w14:paraId="42A27536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0FBE" w14:textId="77777777" w:rsidR="006E3DC5" w:rsidRDefault="006E3DC5" w:rsidP="00C51CF5">
      <w:r>
        <w:separator/>
      </w:r>
    </w:p>
  </w:endnote>
  <w:endnote w:type="continuationSeparator" w:id="0">
    <w:p w14:paraId="670196DA" w14:textId="77777777" w:rsidR="006E3DC5" w:rsidRDefault="006E3DC5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7570" w14:textId="77777777" w:rsidR="006E3DC5" w:rsidRDefault="006E3DC5" w:rsidP="00C51CF5">
      <w:r>
        <w:separator/>
      </w:r>
    </w:p>
  </w:footnote>
  <w:footnote w:type="continuationSeparator" w:id="0">
    <w:p w14:paraId="4742CB2A" w14:textId="77777777" w:rsidR="006E3DC5" w:rsidRDefault="006E3DC5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08789">
    <w:abstractNumId w:val="0"/>
  </w:num>
  <w:num w:numId="2" w16cid:durableId="144272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3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6E3DC5"/>
    <w:rsid w:val="00754791"/>
    <w:rsid w:val="00776643"/>
    <w:rsid w:val="00797579"/>
    <w:rsid w:val="007A054C"/>
    <w:rsid w:val="00815AFB"/>
    <w:rsid w:val="00821CD0"/>
    <w:rsid w:val="00882E29"/>
    <w:rsid w:val="008B5743"/>
    <w:rsid w:val="008F290E"/>
    <w:rsid w:val="00937966"/>
    <w:rsid w:val="00964B9F"/>
    <w:rsid w:val="00973CC7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CE6DF6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A43E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%20-%201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D80FB687F442A1962309BB291D9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81C3-47E1-4C35-A030-CAA33C1BA924}"/>
      </w:docPartPr>
      <w:docPartBody>
        <w:p w:rsidR="00000000" w:rsidRDefault="00000000">
          <w:pPr>
            <w:pStyle w:val="0AD80FB687F442A1962309BB291D981B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585761258924896B24372C03D3A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9A9A5-8E04-4EEA-B324-5DA0EF794000}"/>
      </w:docPartPr>
      <w:docPartBody>
        <w:p w:rsidR="00000000" w:rsidRDefault="00000000">
          <w:pPr>
            <w:pStyle w:val="C585761258924896B24372C03D3ADA6A"/>
          </w:pPr>
          <w:r w:rsidRPr="004D3011">
            <w:t>PHONE:</w:t>
          </w:r>
        </w:p>
      </w:docPartBody>
    </w:docPart>
    <w:docPart>
      <w:docPartPr>
        <w:name w:val="A6960786E4074179AAF4CCC254CED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E13A0-2407-4922-B8E6-0C4574D7FF88}"/>
      </w:docPartPr>
      <w:docPartBody>
        <w:p w:rsidR="00000000" w:rsidRDefault="00000000">
          <w:pPr>
            <w:pStyle w:val="A6960786E4074179AAF4CCC254CEDBE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0E"/>
    <w:rsid w:val="00D2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DB9B71676447B183D618CF6B8B32EA">
    <w:name w:val="2DDB9B71676447B183D618CF6B8B32EA"/>
  </w:style>
  <w:style w:type="paragraph" w:customStyle="1" w:styleId="0FC5991E1403447495833BA00FC9C950">
    <w:name w:val="0FC5991E1403447495833BA00FC9C950"/>
  </w:style>
  <w:style w:type="paragraph" w:customStyle="1" w:styleId="98AA7D0EFA9D4117946572BC4B1DC78C">
    <w:name w:val="98AA7D0EFA9D4117946572BC4B1DC78C"/>
  </w:style>
  <w:style w:type="paragraph" w:customStyle="1" w:styleId="49FCE11DFFEB45CCBB487708733A349B">
    <w:name w:val="49FCE11DFFEB45CCBB487708733A349B"/>
  </w:style>
  <w:style w:type="paragraph" w:customStyle="1" w:styleId="4E6081DEB82149FCB17DB9655E72F0D4">
    <w:name w:val="4E6081DEB82149FCB17DB9655E72F0D4"/>
  </w:style>
  <w:style w:type="paragraph" w:customStyle="1" w:styleId="408700A4716241C0B410F316A06DD6EF">
    <w:name w:val="408700A4716241C0B410F316A06DD6EF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578606EBD360487CBAF97297C7022F60">
    <w:name w:val="578606EBD360487CBAF97297C7022F60"/>
  </w:style>
  <w:style w:type="paragraph" w:customStyle="1" w:styleId="DBB389E832FA4AA58A284F90A12465EE">
    <w:name w:val="DBB389E832FA4AA58A284F90A12465EE"/>
  </w:style>
  <w:style w:type="paragraph" w:customStyle="1" w:styleId="2BB8F0C56AEF48889C2DF26832D9FA5B">
    <w:name w:val="2BB8F0C56AEF48889C2DF26832D9FA5B"/>
  </w:style>
  <w:style w:type="paragraph" w:customStyle="1" w:styleId="10153DEFDBF9469FB558B8FBFEEE744B">
    <w:name w:val="10153DEFDBF9469FB558B8FBFEEE744B"/>
  </w:style>
  <w:style w:type="paragraph" w:customStyle="1" w:styleId="3ECF75CE7FAC43D78AE572E9D5E258A5">
    <w:name w:val="3ECF75CE7FAC43D78AE572E9D5E258A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0AD80FB687F442A1962309BB291D981B">
    <w:name w:val="0AD80FB687F442A1962309BB291D981B"/>
  </w:style>
  <w:style w:type="paragraph" w:customStyle="1" w:styleId="C585761258924896B24372C03D3ADA6A">
    <w:name w:val="C585761258924896B24372C03D3ADA6A"/>
  </w:style>
  <w:style w:type="paragraph" w:customStyle="1" w:styleId="8D0230349D854632923CCA03AA27D7E6">
    <w:name w:val="8D0230349D854632923CCA03AA27D7E6"/>
  </w:style>
  <w:style w:type="paragraph" w:customStyle="1" w:styleId="96F59C2286C0474FB9F58BE3EBDF703B">
    <w:name w:val="96F59C2286C0474FB9F58BE3EBDF703B"/>
  </w:style>
  <w:style w:type="paragraph" w:customStyle="1" w:styleId="E6FC0826134A47C48DC464945B538369">
    <w:name w:val="E6FC0826134A47C48DC464945B538369"/>
  </w:style>
  <w:style w:type="paragraph" w:customStyle="1" w:styleId="A6960786E4074179AAF4CCC254CEDBE4">
    <w:name w:val="A6960786E4074179AAF4CCC254CEDBE4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75D8FB7050D54A8E949EF155E93431C9">
    <w:name w:val="75D8FB7050D54A8E949EF155E9343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2023-10-27T06:54:00Z</dcterms:created>
  <dcterms:modified xsi:type="dcterms:W3CDTF">2023-10-27T06:54:00Z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